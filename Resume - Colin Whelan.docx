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459" w:tblpY="942"/>
        <w:tblW w:w="5602" w:type="pct"/>
        <w:tblLayout w:type="fixed"/>
        <w:tblLook w:val="0000" w:firstRow="0" w:lastRow="0" w:firstColumn="0" w:lastColumn="0" w:noHBand="0" w:noVBand="0"/>
      </w:tblPr>
      <w:tblGrid>
        <w:gridCol w:w="534"/>
        <w:gridCol w:w="5711"/>
        <w:gridCol w:w="3677"/>
      </w:tblGrid>
      <w:tr w:rsidR="008E18D5" w:rsidRPr="002021E7" w14:paraId="2E270792" w14:textId="77777777" w:rsidTr="005B31DF">
        <w:trPr>
          <w:trHeight w:val="1707"/>
        </w:trPr>
        <w:tc>
          <w:tcPr>
            <w:tcW w:w="9922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FFF4B0B" w14:textId="77777777" w:rsidR="00A51DCF" w:rsidRPr="001C2B4D" w:rsidRDefault="00A51DCF" w:rsidP="005B31DF">
            <w:pPr>
              <w:pStyle w:val="ContactInfo"/>
              <w:rPr>
                <w:sz w:val="22"/>
              </w:rPr>
            </w:pPr>
            <w:r w:rsidRPr="001C2B4D">
              <w:rPr>
                <w:sz w:val="22"/>
              </w:rPr>
              <w:t>Colin Whelan</w:t>
            </w:r>
          </w:p>
          <w:p w14:paraId="2FEEDFBB" w14:textId="77777777" w:rsidR="00462C60" w:rsidRPr="002021E7" w:rsidRDefault="00462C60" w:rsidP="005B31DF">
            <w:pPr>
              <w:pStyle w:val="ContactInfo"/>
              <w:rPr>
                <w:sz w:val="18"/>
              </w:rPr>
            </w:pPr>
          </w:p>
          <w:p w14:paraId="7A09D0C9" w14:textId="0D8A4FEE" w:rsidR="00A51DCF" w:rsidRPr="002021E7" w:rsidRDefault="0091497E" w:rsidP="005B31DF">
            <w:pPr>
              <w:pStyle w:val="ContactInfo"/>
              <w:rPr>
                <w:sz w:val="18"/>
              </w:rPr>
            </w:pPr>
            <w:r>
              <w:rPr>
                <w:sz w:val="18"/>
              </w:rPr>
              <w:t>Apt 3 Kirwan’s Corner, Kirwan’s Lane</w:t>
            </w:r>
            <w:r w:rsidR="00A51DCF" w:rsidRPr="002021E7">
              <w:rPr>
                <w:sz w:val="18"/>
              </w:rPr>
              <w:t>, Galway</w:t>
            </w:r>
          </w:p>
          <w:p w14:paraId="659BB6A3" w14:textId="77777777" w:rsidR="00A51DCF" w:rsidRPr="002021E7" w:rsidRDefault="00A51DCF" w:rsidP="005B31DF">
            <w:pPr>
              <w:pStyle w:val="ContactInfo"/>
              <w:rPr>
                <w:sz w:val="18"/>
              </w:rPr>
            </w:pPr>
            <w:r w:rsidRPr="002021E7">
              <w:rPr>
                <w:sz w:val="18"/>
              </w:rPr>
              <w:t>085 197 5443</w:t>
            </w:r>
          </w:p>
          <w:p w14:paraId="21BA82BA" w14:textId="77777777" w:rsidR="00A51DCF" w:rsidRPr="002021E7" w:rsidRDefault="00CC2FAB" w:rsidP="005B31DF">
            <w:pPr>
              <w:pStyle w:val="ContactInfo"/>
              <w:rPr>
                <w:sz w:val="18"/>
              </w:rPr>
            </w:pPr>
            <w:hyperlink r:id="rId7" w:history="1">
              <w:r w:rsidR="00A51DCF" w:rsidRPr="002021E7">
                <w:rPr>
                  <w:rStyle w:val="Hyperlink"/>
                  <w:sz w:val="18"/>
                </w:rPr>
                <w:t>colinpwhelan@outlook.com</w:t>
              </w:r>
            </w:hyperlink>
          </w:p>
          <w:p w14:paraId="0B35E88C" w14:textId="77777777" w:rsidR="00C069B4" w:rsidRPr="002021E7" w:rsidRDefault="00A51DCF" w:rsidP="005B31DF">
            <w:pPr>
              <w:pStyle w:val="ContactInfo"/>
              <w:rPr>
                <w:sz w:val="18"/>
              </w:rPr>
            </w:pPr>
            <w:r w:rsidRPr="002021E7">
              <w:rPr>
                <w:sz w:val="18"/>
              </w:rPr>
              <w:t>https://www.linkedin.com/in/colin-whelan-b8593998</w:t>
            </w:r>
          </w:p>
        </w:tc>
      </w:tr>
      <w:tr w:rsidR="00DE7766" w:rsidRPr="002021E7" w14:paraId="61B69740" w14:textId="77777777" w:rsidTr="005B31DF">
        <w:trPr>
          <w:trHeight w:val="360"/>
        </w:trPr>
        <w:tc>
          <w:tcPr>
            <w:tcW w:w="9922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A5A352C" w14:textId="77777777" w:rsidR="00DE7766" w:rsidRPr="002021E7" w:rsidRDefault="009548CA" w:rsidP="005B31DF">
            <w:pPr>
              <w:pStyle w:val="Heading1"/>
              <w:rPr>
                <w:sz w:val="18"/>
              </w:rPr>
            </w:pPr>
            <w:r w:rsidRPr="002021E7">
              <w:rPr>
                <w:sz w:val="18"/>
              </w:rPr>
              <w:t>Summary</w:t>
            </w:r>
          </w:p>
        </w:tc>
      </w:tr>
      <w:tr w:rsidR="00DE7766" w:rsidRPr="002021E7" w14:paraId="04A9471B" w14:textId="77777777" w:rsidTr="005B31DF">
        <w:trPr>
          <w:trHeight w:val="504"/>
        </w:trPr>
        <w:tc>
          <w:tcPr>
            <w:tcW w:w="53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34D549EB" w14:textId="66EEA326" w:rsidR="00DE7766" w:rsidRPr="002021E7" w:rsidRDefault="00DE7766" w:rsidP="005B31DF">
            <w:pPr>
              <w:pStyle w:val="Heading1"/>
              <w:rPr>
                <w:sz w:val="18"/>
              </w:rPr>
            </w:pPr>
          </w:p>
        </w:tc>
        <w:tc>
          <w:tcPr>
            <w:tcW w:w="9388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3B25DB10" w14:textId="77777777" w:rsidR="005F782D" w:rsidRDefault="005F782D" w:rsidP="005B31DF">
            <w:pPr>
              <w:rPr>
                <w:sz w:val="18"/>
              </w:rPr>
            </w:pPr>
          </w:p>
          <w:p w14:paraId="7B4C5005" w14:textId="716A1F09" w:rsidR="005F782D" w:rsidRDefault="005B31DF" w:rsidP="005B31DF">
            <w:pPr>
              <w:rPr>
                <w:sz w:val="18"/>
              </w:rPr>
            </w:pPr>
            <w:r>
              <w:rPr>
                <w:sz w:val="18"/>
              </w:rPr>
              <w:t>Electronic &amp; Computer Engineering graduate s</w:t>
            </w:r>
            <w:r w:rsidR="005F782D">
              <w:rPr>
                <w:sz w:val="18"/>
              </w:rPr>
              <w:t xml:space="preserve">eeking opportunity to utilize technical and </w:t>
            </w:r>
            <w:r w:rsidR="005D2A17">
              <w:rPr>
                <w:sz w:val="18"/>
              </w:rPr>
              <w:t>problem-solving</w:t>
            </w:r>
            <w:r w:rsidR="005F782D">
              <w:rPr>
                <w:sz w:val="18"/>
              </w:rPr>
              <w:t xml:space="preserve"> skills de</w:t>
            </w:r>
            <w:r w:rsidR="005C46DA">
              <w:rPr>
                <w:sz w:val="18"/>
              </w:rPr>
              <w:t>veloped throughout Engineering d</w:t>
            </w:r>
            <w:r w:rsidR="005F782D">
              <w:rPr>
                <w:sz w:val="18"/>
              </w:rPr>
              <w:t xml:space="preserve">egree program </w:t>
            </w:r>
            <w:r w:rsidR="006F42B9">
              <w:rPr>
                <w:sz w:val="18"/>
              </w:rPr>
              <w:t>and past employment to</w:t>
            </w:r>
            <w:r w:rsidR="005F782D">
              <w:rPr>
                <w:sz w:val="18"/>
              </w:rPr>
              <w:t xml:space="preserve"> contribute to a team effort in delivering excellent customer service and technical support.</w:t>
            </w:r>
          </w:p>
          <w:p w14:paraId="0F358BD8" w14:textId="21846531" w:rsidR="002E54C2" w:rsidRDefault="002E54C2" w:rsidP="002E54C2">
            <w:pPr>
              <w:rPr>
                <w:sz w:val="18"/>
              </w:rPr>
            </w:pPr>
            <w:r>
              <w:rPr>
                <w:sz w:val="18"/>
              </w:rPr>
              <w:t>Experienced in technological and manufacturing environments with a proven track record of achieving targets and working effectively as part of a team.</w:t>
            </w:r>
          </w:p>
          <w:p w14:paraId="758183C6" w14:textId="3651CDAE" w:rsidR="005F782D" w:rsidRPr="002021E7" w:rsidRDefault="005F782D" w:rsidP="005B31DF">
            <w:pPr>
              <w:rPr>
                <w:sz w:val="18"/>
              </w:rPr>
            </w:pPr>
          </w:p>
        </w:tc>
      </w:tr>
      <w:tr w:rsidR="009548CA" w:rsidRPr="002021E7" w14:paraId="0A3C48C7" w14:textId="77777777" w:rsidTr="005B31DF">
        <w:trPr>
          <w:trHeight w:val="360"/>
        </w:trPr>
        <w:tc>
          <w:tcPr>
            <w:tcW w:w="9922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199A2B" w14:textId="77777777" w:rsidR="009548CA" w:rsidRPr="002021E7" w:rsidRDefault="00A51DCF" w:rsidP="005B31DF">
            <w:pPr>
              <w:pStyle w:val="Heading1"/>
              <w:rPr>
                <w:sz w:val="18"/>
              </w:rPr>
            </w:pPr>
            <w:r w:rsidRPr="002021E7">
              <w:rPr>
                <w:sz w:val="18"/>
              </w:rPr>
              <w:t>Education</w:t>
            </w:r>
          </w:p>
        </w:tc>
      </w:tr>
      <w:tr w:rsidR="00FD4DF1" w:rsidRPr="002021E7" w14:paraId="4846D36F" w14:textId="77777777" w:rsidTr="005B31DF">
        <w:trPr>
          <w:trHeight w:val="152"/>
        </w:trPr>
        <w:tc>
          <w:tcPr>
            <w:tcW w:w="53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C0B629" w14:textId="77777777" w:rsidR="00FD4DF1" w:rsidRPr="002021E7" w:rsidRDefault="00FD4DF1" w:rsidP="005B31DF">
            <w:pPr>
              <w:pStyle w:val="Heading1"/>
              <w:rPr>
                <w:sz w:val="18"/>
              </w:rPr>
            </w:pPr>
          </w:p>
        </w:tc>
        <w:tc>
          <w:tcPr>
            <w:tcW w:w="9388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3C9AC7D" w14:textId="77777777" w:rsidR="005C46DA" w:rsidRDefault="005C46DA" w:rsidP="005B31DF">
            <w:pPr>
              <w:pStyle w:val="Heading2"/>
              <w:rPr>
                <w:sz w:val="18"/>
              </w:rPr>
            </w:pPr>
          </w:p>
          <w:p w14:paraId="0D1921C2" w14:textId="5C1E739A" w:rsidR="00FD4DF1" w:rsidRPr="002021E7" w:rsidRDefault="00FD4DF1" w:rsidP="005B31DF">
            <w:pPr>
              <w:pStyle w:val="Heading2"/>
            </w:pPr>
            <w:r w:rsidRPr="002021E7">
              <w:rPr>
                <w:sz w:val="18"/>
              </w:rPr>
              <w:t xml:space="preserve">National University of Ireland, Galway </w:t>
            </w:r>
            <w:r w:rsidR="005D2A17">
              <w:rPr>
                <w:sz w:val="18"/>
              </w:rPr>
              <w:t xml:space="preserve">                                                 </w:t>
            </w:r>
            <w:r w:rsidR="00DB0A7C">
              <w:rPr>
                <w:sz w:val="18"/>
              </w:rPr>
              <w:t>Graduated</w:t>
            </w:r>
            <w:r w:rsidR="005D2A17">
              <w:rPr>
                <w:sz w:val="18"/>
              </w:rPr>
              <w:t xml:space="preserve"> 2018</w:t>
            </w:r>
            <w:r w:rsidR="00B37CBE">
              <w:rPr>
                <w:sz w:val="18"/>
              </w:rPr>
              <w:t xml:space="preserve">                                                </w:t>
            </w:r>
            <w:r w:rsidRPr="002021E7">
              <w:rPr>
                <w:sz w:val="18"/>
              </w:rPr>
              <w:t xml:space="preserve"> </w:t>
            </w:r>
          </w:p>
          <w:p w14:paraId="1830C14E" w14:textId="55C83715" w:rsidR="00FD4DF1" w:rsidRPr="002021E7" w:rsidRDefault="00FD4DF1" w:rsidP="005B31DF">
            <w:pPr>
              <w:ind w:left="360"/>
              <w:rPr>
                <w:sz w:val="18"/>
              </w:rPr>
            </w:pPr>
            <w:r w:rsidRPr="002021E7">
              <w:rPr>
                <w:sz w:val="18"/>
              </w:rPr>
              <w:t xml:space="preserve">B.E. (Hons) Electronic &amp; Computer Engineering – </w:t>
            </w:r>
            <w:r w:rsidR="005D2A17">
              <w:rPr>
                <w:sz w:val="18"/>
              </w:rPr>
              <w:t>Grade: 2.2</w:t>
            </w:r>
            <w:r w:rsidR="00E72737">
              <w:rPr>
                <w:sz w:val="18"/>
              </w:rPr>
              <w:t xml:space="preserve"> </w:t>
            </w:r>
          </w:p>
          <w:p w14:paraId="21749F29" w14:textId="77777777" w:rsidR="00FD4DF1" w:rsidRPr="002021E7" w:rsidRDefault="00FD4DF1" w:rsidP="005B31DF">
            <w:pPr>
              <w:ind w:left="360"/>
              <w:rPr>
                <w:sz w:val="18"/>
              </w:rPr>
            </w:pPr>
          </w:p>
          <w:p w14:paraId="120AA8DC" w14:textId="5A6DCC71" w:rsidR="00FD4DF1" w:rsidRPr="002021E7" w:rsidRDefault="00FD4DF1" w:rsidP="005B31DF">
            <w:pPr>
              <w:tabs>
                <w:tab w:val="left" w:pos="2738"/>
              </w:tabs>
              <w:ind w:left="360"/>
              <w:rPr>
                <w:sz w:val="18"/>
              </w:rPr>
            </w:pPr>
            <w:r w:rsidRPr="002021E7">
              <w:rPr>
                <w:b/>
                <w:sz w:val="18"/>
              </w:rPr>
              <w:t xml:space="preserve">Subjects Include: </w:t>
            </w:r>
            <w:r w:rsidRPr="002021E7">
              <w:rPr>
                <w:sz w:val="18"/>
              </w:rPr>
              <w:t>System on Chip Design, Communications &amp; Signal Processing Applications, Machine Learning &amp; Data Mining, Real Time Systems</w:t>
            </w:r>
            <w:r w:rsidR="00BE602C">
              <w:rPr>
                <w:sz w:val="18"/>
              </w:rPr>
              <w:t xml:space="preserve">, </w:t>
            </w:r>
            <w:r w:rsidR="00FA47A3">
              <w:rPr>
                <w:sz w:val="18"/>
              </w:rPr>
              <w:t>Digital Signal Processing, Software Engineering, Telecommunications Software Applications.</w:t>
            </w:r>
          </w:p>
          <w:p w14:paraId="3DFCC5E8" w14:textId="77777777" w:rsidR="00FD4DF1" w:rsidRPr="002021E7" w:rsidRDefault="00FD4DF1" w:rsidP="005B31DF">
            <w:pPr>
              <w:ind w:left="360"/>
              <w:rPr>
                <w:b/>
                <w:sz w:val="18"/>
              </w:rPr>
            </w:pPr>
          </w:p>
          <w:p w14:paraId="36D4004C" w14:textId="77777777" w:rsidR="005B31DF" w:rsidRDefault="00FD4DF1" w:rsidP="005B31DF">
            <w:pPr>
              <w:ind w:left="360"/>
              <w:rPr>
                <w:b/>
                <w:sz w:val="18"/>
              </w:rPr>
            </w:pPr>
            <w:r w:rsidRPr="002021E7">
              <w:rPr>
                <w:b/>
                <w:sz w:val="18"/>
              </w:rPr>
              <w:t xml:space="preserve">Final Year Project: </w:t>
            </w:r>
          </w:p>
          <w:p w14:paraId="4EB9E0F4" w14:textId="6055C67A" w:rsidR="00FD4DF1" w:rsidRDefault="005B31DF" w:rsidP="005B31DF">
            <w:pPr>
              <w:ind w:left="360"/>
              <w:rPr>
                <w:sz w:val="18"/>
              </w:rPr>
            </w:pPr>
            <w:r>
              <w:rPr>
                <w:sz w:val="18"/>
              </w:rPr>
              <w:t>Android Smartphone Application; Personalized Playlist Generator for DJ’s</w:t>
            </w:r>
          </w:p>
          <w:p w14:paraId="55AC25BD" w14:textId="4830A152" w:rsidR="005B31DF" w:rsidRDefault="005B31DF" w:rsidP="005B31DF">
            <w:pPr>
              <w:ind w:left="360"/>
              <w:rPr>
                <w:sz w:val="18"/>
              </w:rPr>
            </w:pPr>
          </w:p>
          <w:p w14:paraId="1A75CB0C" w14:textId="6FA54350" w:rsidR="005B31DF" w:rsidRDefault="005B31DF" w:rsidP="005B31DF">
            <w:pPr>
              <w:ind w:left="360"/>
              <w:rPr>
                <w:sz w:val="18"/>
              </w:rPr>
            </w:pPr>
            <w:r>
              <w:rPr>
                <w:sz w:val="18"/>
              </w:rPr>
              <w:t>Application uses music from the user’s phone to generate a personalized pla</w:t>
            </w:r>
            <w:r w:rsidR="000555A5">
              <w:rPr>
                <w:sz w:val="18"/>
              </w:rPr>
              <w:t>y</w:t>
            </w:r>
            <w:r>
              <w:rPr>
                <w:sz w:val="18"/>
              </w:rPr>
              <w:t>list which meets the criteria the user predefines when creating a new pla</w:t>
            </w:r>
            <w:r w:rsidR="000555A5">
              <w:rPr>
                <w:sz w:val="18"/>
              </w:rPr>
              <w:t>y</w:t>
            </w:r>
            <w:r>
              <w:rPr>
                <w:sz w:val="18"/>
              </w:rPr>
              <w:t>list. Criteria; Target total duration, Key/pitch, Genre, Transition duration, key/harmony considerations.</w:t>
            </w:r>
          </w:p>
          <w:p w14:paraId="088610A2" w14:textId="53809DD2" w:rsidR="005B31DF" w:rsidRPr="002021E7" w:rsidRDefault="005B31DF" w:rsidP="005B31DF">
            <w:pPr>
              <w:rPr>
                <w:b/>
                <w:sz w:val="18"/>
              </w:rPr>
            </w:pPr>
          </w:p>
          <w:p w14:paraId="4BF7CEAD" w14:textId="405E0814" w:rsidR="00FD4DF1" w:rsidRPr="002021E7" w:rsidRDefault="00FD4DF1" w:rsidP="005B31DF">
            <w:pPr>
              <w:tabs>
                <w:tab w:val="left" w:pos="6330"/>
              </w:tabs>
              <w:rPr>
                <w:b/>
                <w:sz w:val="18"/>
              </w:rPr>
            </w:pPr>
            <w:r w:rsidRPr="002021E7">
              <w:rPr>
                <w:b/>
                <w:sz w:val="18"/>
              </w:rPr>
              <w:t>Calasanctius Co</w:t>
            </w:r>
            <w:r w:rsidR="00540764">
              <w:rPr>
                <w:b/>
                <w:sz w:val="18"/>
              </w:rPr>
              <w:t>llege, Oranmore, Galway</w:t>
            </w:r>
            <w:r w:rsidR="00540764">
              <w:rPr>
                <w:b/>
                <w:sz w:val="18"/>
              </w:rPr>
              <w:tab/>
              <w:t xml:space="preserve">      </w:t>
            </w:r>
            <w:r w:rsidRPr="002021E7">
              <w:rPr>
                <w:b/>
                <w:sz w:val="18"/>
              </w:rPr>
              <w:t>Graduated 2010</w:t>
            </w:r>
          </w:p>
          <w:p w14:paraId="7CC09B1C" w14:textId="77777777" w:rsidR="00FD4DF1" w:rsidRPr="002021E7" w:rsidRDefault="00FD4DF1" w:rsidP="005B31DF">
            <w:pPr>
              <w:ind w:left="360"/>
              <w:rPr>
                <w:sz w:val="18"/>
              </w:rPr>
            </w:pPr>
            <w:r w:rsidRPr="002021E7">
              <w:rPr>
                <w:sz w:val="18"/>
              </w:rPr>
              <w:t>Leaving Certificate – 415 p</w:t>
            </w:r>
            <w:r w:rsidR="00DD05AA" w:rsidRPr="002021E7">
              <w:rPr>
                <w:sz w:val="18"/>
              </w:rPr>
              <w:t>ts</w:t>
            </w:r>
          </w:p>
          <w:p w14:paraId="040B8054" w14:textId="77777777" w:rsidR="00FD4DF1" w:rsidRPr="002021E7" w:rsidRDefault="00FD4DF1" w:rsidP="005B31DF">
            <w:pPr>
              <w:rPr>
                <w:sz w:val="18"/>
              </w:rPr>
            </w:pPr>
          </w:p>
        </w:tc>
      </w:tr>
      <w:tr w:rsidR="00DE7766" w:rsidRPr="002021E7" w14:paraId="49B3C987" w14:textId="77777777" w:rsidTr="005B31DF">
        <w:trPr>
          <w:trHeight w:val="360"/>
        </w:trPr>
        <w:tc>
          <w:tcPr>
            <w:tcW w:w="9922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02A16A6" w14:textId="77777777" w:rsidR="00DE7766" w:rsidRPr="002021E7" w:rsidRDefault="00D97489" w:rsidP="005B31DF">
            <w:pPr>
              <w:pStyle w:val="Heading1"/>
              <w:rPr>
                <w:sz w:val="18"/>
              </w:rPr>
            </w:pPr>
            <w:r w:rsidRPr="002021E7">
              <w:rPr>
                <w:sz w:val="18"/>
              </w:rPr>
              <w:t>Experience</w:t>
            </w:r>
          </w:p>
        </w:tc>
      </w:tr>
      <w:tr w:rsidR="00B725C8" w:rsidRPr="002021E7" w14:paraId="2C07B583" w14:textId="77777777" w:rsidTr="005B31DF">
        <w:trPr>
          <w:trHeight w:val="423"/>
        </w:trPr>
        <w:tc>
          <w:tcPr>
            <w:tcW w:w="534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1147171D" w14:textId="77777777" w:rsidR="00B725C8" w:rsidRPr="002021E7" w:rsidRDefault="00B725C8" w:rsidP="005B31DF">
            <w:pPr>
              <w:rPr>
                <w:sz w:val="18"/>
              </w:rPr>
            </w:pPr>
          </w:p>
        </w:tc>
        <w:tc>
          <w:tcPr>
            <w:tcW w:w="571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219357D9" w14:textId="77777777" w:rsidR="005F782D" w:rsidRDefault="005F782D" w:rsidP="005B31DF">
            <w:pPr>
              <w:pStyle w:val="Heading2"/>
              <w:rPr>
                <w:sz w:val="18"/>
              </w:rPr>
            </w:pPr>
          </w:p>
          <w:p w14:paraId="6F4E698E" w14:textId="6BE7C7E7" w:rsidR="005C46DA" w:rsidRPr="005C46DA" w:rsidRDefault="009B2CE0" w:rsidP="005B31DF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Undergraduate I</w:t>
            </w:r>
            <w:r w:rsidR="00B725C8" w:rsidRPr="002021E7">
              <w:rPr>
                <w:sz w:val="18"/>
              </w:rPr>
              <w:t>ntern</w:t>
            </w:r>
          </w:p>
        </w:tc>
        <w:tc>
          <w:tcPr>
            <w:tcW w:w="3677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E4B5BFD" w14:textId="77777777" w:rsidR="005C46DA" w:rsidRDefault="005C46DA" w:rsidP="005B31DF">
            <w:pPr>
              <w:pStyle w:val="Dates"/>
              <w:rPr>
                <w:b/>
                <w:sz w:val="18"/>
              </w:rPr>
            </w:pPr>
          </w:p>
          <w:p w14:paraId="2E346B5E" w14:textId="3C43561D" w:rsidR="00B725C8" w:rsidRPr="002021E7" w:rsidRDefault="00B725C8" w:rsidP="005B31DF">
            <w:pPr>
              <w:pStyle w:val="Dates"/>
              <w:rPr>
                <w:b/>
                <w:sz w:val="18"/>
              </w:rPr>
            </w:pPr>
            <w:r w:rsidRPr="002021E7">
              <w:rPr>
                <w:b/>
                <w:sz w:val="18"/>
              </w:rPr>
              <w:t>April 2014 – August 2014</w:t>
            </w:r>
          </w:p>
        </w:tc>
      </w:tr>
      <w:tr w:rsidR="00B725C8" w:rsidRPr="002021E7" w14:paraId="4FBA0A35" w14:textId="77777777" w:rsidTr="00585C1B">
        <w:trPr>
          <w:trHeight w:val="284"/>
        </w:trPr>
        <w:tc>
          <w:tcPr>
            <w:tcW w:w="534" w:type="dxa"/>
            <w:tcBorders>
              <w:left w:val="nil"/>
              <w:right w:val="nil"/>
            </w:tcBorders>
          </w:tcPr>
          <w:p w14:paraId="3ECB3D8E" w14:textId="77777777" w:rsidR="00B725C8" w:rsidRPr="002021E7" w:rsidRDefault="00B725C8" w:rsidP="005B31DF">
            <w:pPr>
              <w:rPr>
                <w:sz w:val="18"/>
              </w:rPr>
            </w:pPr>
          </w:p>
        </w:tc>
        <w:tc>
          <w:tcPr>
            <w:tcW w:w="93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DB032" w14:textId="5FEE1390" w:rsidR="005B31DF" w:rsidRPr="002021E7" w:rsidRDefault="00B725C8" w:rsidP="005B31DF">
            <w:pPr>
              <w:pStyle w:val="Location"/>
              <w:rPr>
                <w:sz w:val="18"/>
              </w:rPr>
            </w:pPr>
            <w:r w:rsidRPr="002021E7">
              <w:rPr>
                <w:sz w:val="18"/>
              </w:rPr>
              <w:t>Dell Computers, Raheen, Limerick</w:t>
            </w:r>
          </w:p>
          <w:p w14:paraId="72A91FC3" w14:textId="16E2F368" w:rsidR="005B31DF" w:rsidRPr="005B31DF" w:rsidRDefault="005B31DF" w:rsidP="005B31DF">
            <w:pPr>
              <w:pStyle w:val="ListParagraph"/>
              <w:numPr>
                <w:ilvl w:val="0"/>
                <w:numId w:val="28"/>
              </w:numPr>
              <w:spacing w:before="0" w:after="0" w:line="360" w:lineRule="auto"/>
              <w:contextualSpacing/>
              <w:rPr>
                <w:rFonts w:ascii="Trebuchet MS" w:hAnsi="Trebuchet MS" w:cs="Arial"/>
                <w:spacing w:val="0"/>
                <w:sz w:val="18"/>
                <w:szCs w:val="18"/>
              </w:rPr>
            </w:pPr>
            <w:r w:rsidRPr="005B31DF">
              <w:rPr>
                <w:rFonts w:cs="Arial"/>
                <w:sz w:val="18"/>
                <w:szCs w:val="18"/>
              </w:rPr>
              <w:t>Team member of Global Offer Master Data (GOMD) team – Role of team within Dell was to carry out multiple data handling and administrative processes on customer orders such as Pricing, Chassis and Module Associations, SKU-ing and Final Testing.</w:t>
            </w:r>
          </w:p>
          <w:p w14:paraId="5D347E70" w14:textId="77777777" w:rsidR="005B31DF" w:rsidRPr="005B31DF" w:rsidRDefault="005B31DF" w:rsidP="005B31DF">
            <w:pPr>
              <w:pStyle w:val="ListParagraph"/>
              <w:numPr>
                <w:ilvl w:val="0"/>
                <w:numId w:val="28"/>
              </w:numPr>
              <w:spacing w:before="0" w:after="0" w:line="360" w:lineRule="auto"/>
              <w:contextualSpacing/>
              <w:rPr>
                <w:rFonts w:cs="Arial"/>
                <w:sz w:val="18"/>
                <w:szCs w:val="18"/>
              </w:rPr>
            </w:pPr>
            <w:r w:rsidRPr="005B31DF">
              <w:rPr>
                <w:rFonts w:cs="Arial"/>
                <w:sz w:val="18"/>
                <w:szCs w:val="18"/>
              </w:rPr>
              <w:t>Initially completed training and routinely carried out the role of Associations, later progressing to SKU-ing</w:t>
            </w:r>
          </w:p>
          <w:p w14:paraId="41E37F9B" w14:textId="77777777" w:rsidR="005B31DF" w:rsidRPr="005B31DF" w:rsidRDefault="005B31DF" w:rsidP="005B31DF">
            <w:pPr>
              <w:pStyle w:val="ListParagraph"/>
              <w:numPr>
                <w:ilvl w:val="0"/>
                <w:numId w:val="28"/>
              </w:numPr>
              <w:spacing w:before="0" w:after="0" w:line="360" w:lineRule="auto"/>
              <w:contextualSpacing/>
              <w:rPr>
                <w:rFonts w:cs="Arial"/>
                <w:sz w:val="18"/>
                <w:szCs w:val="18"/>
              </w:rPr>
            </w:pPr>
            <w:r w:rsidRPr="005B31DF">
              <w:rPr>
                <w:rFonts w:cs="Arial"/>
                <w:sz w:val="18"/>
                <w:szCs w:val="18"/>
              </w:rPr>
              <w:t>Carried out the Testing role for final 2 months of placement. Position required confident familiarity across each process/role on the team, bearing end responsibility of a customer’s order before being released to the Sales team</w:t>
            </w:r>
          </w:p>
          <w:p w14:paraId="3228510C" w14:textId="1C97507E" w:rsidR="00B37CBE" w:rsidRPr="00585C1B" w:rsidRDefault="00585C1B" w:rsidP="00F633DA">
            <w:pPr>
              <w:tabs>
                <w:tab w:val="right" w:pos="8174"/>
              </w:tabs>
              <w:ind w:left="360" w:hanging="36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Production Operator                                                                            November 2017</w:t>
            </w:r>
            <w:r w:rsidRPr="002021E7">
              <w:rPr>
                <w:b/>
                <w:sz w:val="18"/>
              </w:rPr>
              <w:t xml:space="preserve"> – </w:t>
            </w:r>
            <w:r>
              <w:rPr>
                <w:b/>
                <w:sz w:val="18"/>
              </w:rPr>
              <w:t>June</w:t>
            </w:r>
            <w:r w:rsidRPr="002021E7">
              <w:rPr>
                <w:b/>
                <w:sz w:val="18"/>
              </w:rPr>
              <w:t xml:space="preserve"> 201</w:t>
            </w:r>
            <w:r>
              <w:rPr>
                <w:b/>
                <w:sz w:val="18"/>
              </w:rPr>
              <w:t>8</w:t>
            </w:r>
          </w:p>
        </w:tc>
      </w:tr>
      <w:tr w:rsidR="00F633DA" w:rsidRPr="002021E7" w14:paraId="304C67AD" w14:textId="77777777" w:rsidTr="005B31DF">
        <w:trPr>
          <w:trHeight w:val="1916"/>
        </w:trPr>
        <w:tc>
          <w:tcPr>
            <w:tcW w:w="534" w:type="dxa"/>
            <w:tcBorders>
              <w:left w:val="nil"/>
              <w:right w:val="nil"/>
            </w:tcBorders>
          </w:tcPr>
          <w:p w14:paraId="03751188" w14:textId="77777777" w:rsidR="00F633DA" w:rsidRPr="002021E7" w:rsidRDefault="00F633DA" w:rsidP="005B31DF">
            <w:pPr>
              <w:rPr>
                <w:sz w:val="18"/>
              </w:rPr>
            </w:pPr>
          </w:p>
        </w:tc>
        <w:tc>
          <w:tcPr>
            <w:tcW w:w="93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62470" w14:textId="269366EE" w:rsidR="00585C1B" w:rsidRPr="002021E7" w:rsidRDefault="00585C1B" w:rsidP="00585C1B">
            <w:pPr>
              <w:pStyle w:val="Location"/>
              <w:rPr>
                <w:i w:val="0"/>
                <w:sz w:val="18"/>
              </w:rPr>
            </w:pPr>
            <w:r>
              <w:rPr>
                <w:sz w:val="18"/>
              </w:rPr>
              <w:t>Merit Medical, Parkmore, Galway, Ireland</w:t>
            </w:r>
          </w:p>
          <w:p w14:paraId="33D0C450" w14:textId="77777777" w:rsidR="00585C1B" w:rsidRPr="002021E7" w:rsidRDefault="00585C1B" w:rsidP="00585C1B">
            <w:pPr>
              <w:pStyle w:val="ListParagraph"/>
              <w:rPr>
                <w:sz w:val="18"/>
              </w:rPr>
            </w:pPr>
            <w:r w:rsidRPr="002021E7">
              <w:rPr>
                <w:sz w:val="18"/>
              </w:rPr>
              <w:t xml:space="preserve">Primary role was to carry out several steps involved with the </w:t>
            </w:r>
            <w:r>
              <w:rPr>
                <w:sz w:val="18"/>
              </w:rPr>
              <w:t xml:space="preserve">production of surgical guide wires for multiple applications. </w:t>
            </w:r>
          </w:p>
          <w:p w14:paraId="3D2E324C" w14:textId="7BAEDFF7" w:rsidR="00F633DA" w:rsidRPr="00585C1B" w:rsidRDefault="00585C1B" w:rsidP="00585C1B">
            <w:pPr>
              <w:pStyle w:val="ListParagraph"/>
            </w:pPr>
            <w:r w:rsidRPr="00585C1B">
              <w:rPr>
                <w:sz w:val="18"/>
              </w:rPr>
              <w:t>C</w:t>
            </w:r>
            <w:r w:rsidR="006455C0">
              <w:rPr>
                <w:sz w:val="18"/>
              </w:rPr>
              <w:t>ompleted training to fill multip</w:t>
            </w:r>
            <w:r w:rsidRPr="00585C1B">
              <w:rPr>
                <w:sz w:val="18"/>
              </w:rPr>
              <w:t>le roles across different areas of work floor</w:t>
            </w:r>
          </w:p>
        </w:tc>
      </w:tr>
      <w:tr w:rsidR="00B725C8" w:rsidRPr="002021E7" w14:paraId="41728C0E" w14:textId="77777777" w:rsidTr="005B31DF">
        <w:trPr>
          <w:trHeight w:val="95"/>
        </w:trPr>
        <w:tc>
          <w:tcPr>
            <w:tcW w:w="534" w:type="dxa"/>
            <w:tcBorders>
              <w:left w:val="nil"/>
              <w:right w:val="nil"/>
            </w:tcBorders>
          </w:tcPr>
          <w:p w14:paraId="2F266CB8" w14:textId="77777777" w:rsidR="00B725C8" w:rsidRPr="002021E7" w:rsidRDefault="00B725C8" w:rsidP="005B31DF">
            <w:pPr>
              <w:rPr>
                <w:sz w:val="18"/>
              </w:rPr>
            </w:pP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nil"/>
            </w:tcBorders>
          </w:tcPr>
          <w:p w14:paraId="7025A409" w14:textId="500C225F" w:rsidR="00B725C8" w:rsidRPr="002021E7" w:rsidRDefault="00B725C8" w:rsidP="005B31DF">
            <w:pPr>
              <w:pStyle w:val="Heading2"/>
              <w:rPr>
                <w:sz w:val="18"/>
              </w:rPr>
            </w:pPr>
            <w:r w:rsidRPr="002021E7">
              <w:rPr>
                <w:sz w:val="18"/>
              </w:rPr>
              <w:t>Product Builder</w:t>
            </w:r>
            <w:r w:rsidR="005C46DA">
              <w:rPr>
                <w:sz w:val="18"/>
              </w:rPr>
              <w:t xml:space="preserve">                    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 w14:paraId="6F12DB43" w14:textId="77777777" w:rsidR="00B725C8" w:rsidRPr="002021E7" w:rsidRDefault="00B725C8" w:rsidP="005B31DF">
            <w:pPr>
              <w:pStyle w:val="Dates"/>
              <w:rPr>
                <w:b/>
                <w:sz w:val="18"/>
              </w:rPr>
            </w:pPr>
            <w:r w:rsidRPr="002021E7">
              <w:rPr>
                <w:b/>
                <w:sz w:val="18"/>
              </w:rPr>
              <w:t>April 2016 – July 2016</w:t>
            </w:r>
          </w:p>
        </w:tc>
      </w:tr>
      <w:tr w:rsidR="00B725C8" w:rsidRPr="002021E7" w14:paraId="73CB1DEC" w14:textId="77777777" w:rsidTr="005B31DF">
        <w:trPr>
          <w:trHeight w:val="1020"/>
        </w:trPr>
        <w:tc>
          <w:tcPr>
            <w:tcW w:w="534" w:type="dxa"/>
            <w:tcBorders>
              <w:left w:val="nil"/>
              <w:right w:val="nil"/>
            </w:tcBorders>
          </w:tcPr>
          <w:p w14:paraId="7203EDC4" w14:textId="77777777" w:rsidR="00B725C8" w:rsidRDefault="00B725C8" w:rsidP="005B31DF">
            <w:pPr>
              <w:rPr>
                <w:sz w:val="18"/>
              </w:rPr>
            </w:pPr>
          </w:p>
          <w:p w14:paraId="7D1FB3C6" w14:textId="77777777" w:rsidR="005C46DA" w:rsidRDefault="005C46DA" w:rsidP="005B31DF">
            <w:pPr>
              <w:rPr>
                <w:sz w:val="18"/>
              </w:rPr>
            </w:pPr>
          </w:p>
          <w:p w14:paraId="7EA9ADC0" w14:textId="77777777" w:rsidR="005C46DA" w:rsidRDefault="005C46DA" w:rsidP="005B31DF">
            <w:pPr>
              <w:rPr>
                <w:sz w:val="18"/>
              </w:rPr>
            </w:pPr>
          </w:p>
          <w:p w14:paraId="6273D285" w14:textId="4440A293" w:rsidR="005C46DA" w:rsidRPr="002021E7" w:rsidRDefault="005C46DA" w:rsidP="005B31DF">
            <w:pPr>
              <w:rPr>
                <w:sz w:val="18"/>
              </w:rPr>
            </w:pPr>
          </w:p>
        </w:tc>
        <w:tc>
          <w:tcPr>
            <w:tcW w:w="93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02591" w14:textId="622B155A" w:rsidR="00B725C8" w:rsidRPr="002021E7" w:rsidRDefault="00B725C8" w:rsidP="005B31DF">
            <w:pPr>
              <w:pStyle w:val="Location"/>
              <w:rPr>
                <w:i w:val="0"/>
                <w:sz w:val="18"/>
              </w:rPr>
            </w:pPr>
            <w:r w:rsidRPr="002021E7">
              <w:rPr>
                <w:sz w:val="18"/>
              </w:rPr>
              <w:t>Zimmer Biomet, Oranmore, Galway</w:t>
            </w:r>
            <w:r w:rsidR="00585C1B">
              <w:rPr>
                <w:sz w:val="18"/>
              </w:rPr>
              <w:t>, Ireland</w:t>
            </w:r>
          </w:p>
          <w:p w14:paraId="538DD8B5" w14:textId="3E59D828" w:rsidR="00B725C8" w:rsidRPr="002021E7" w:rsidRDefault="00B725C8" w:rsidP="005B31DF">
            <w:pPr>
              <w:pStyle w:val="ListParagraph"/>
              <w:rPr>
                <w:sz w:val="18"/>
              </w:rPr>
            </w:pPr>
            <w:r w:rsidRPr="002021E7">
              <w:rPr>
                <w:sz w:val="18"/>
              </w:rPr>
              <w:t>Primary role was to prepare the raw materials for product builders to use for the products.</w:t>
            </w:r>
            <w:r w:rsidR="001C2B4D">
              <w:rPr>
                <w:sz w:val="18"/>
              </w:rPr>
              <w:t xml:space="preserve"> </w:t>
            </w:r>
          </w:p>
          <w:p w14:paraId="03BF77F7" w14:textId="77777777" w:rsidR="00B725C8" w:rsidRPr="002021E7" w:rsidRDefault="00B725C8" w:rsidP="005B31DF">
            <w:pPr>
              <w:pStyle w:val="ListParagraph"/>
              <w:rPr>
                <w:sz w:val="18"/>
              </w:rPr>
            </w:pPr>
            <w:r w:rsidRPr="002021E7">
              <w:rPr>
                <w:sz w:val="18"/>
              </w:rPr>
              <w:t>Completed training allowing me to train new incoming staff.</w:t>
            </w:r>
          </w:p>
          <w:p w14:paraId="6BFB7590" w14:textId="7ED2F52C" w:rsidR="00B725C8" w:rsidRDefault="00B725C8" w:rsidP="005B31DF">
            <w:pPr>
              <w:pStyle w:val="ListParagraph"/>
              <w:rPr>
                <w:sz w:val="18"/>
              </w:rPr>
            </w:pPr>
            <w:r w:rsidRPr="002021E7">
              <w:rPr>
                <w:sz w:val="18"/>
              </w:rPr>
              <w:t>Completed training for multiple p</w:t>
            </w:r>
            <w:r w:rsidR="001675D3" w:rsidRPr="002021E7">
              <w:rPr>
                <w:sz w:val="18"/>
              </w:rPr>
              <w:t>roduction and testing methods for</w:t>
            </w:r>
            <w:r w:rsidRPr="002021E7">
              <w:rPr>
                <w:sz w:val="18"/>
              </w:rPr>
              <w:t xml:space="preserve"> products.</w:t>
            </w:r>
          </w:p>
          <w:p w14:paraId="7E148F4B" w14:textId="77777777" w:rsidR="006455C0" w:rsidRDefault="006455C0" w:rsidP="006455C0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18"/>
              </w:rPr>
            </w:pPr>
          </w:p>
          <w:p w14:paraId="6369FAE5" w14:textId="3DD62624" w:rsidR="00D416EA" w:rsidRPr="00540764" w:rsidRDefault="00D416EA" w:rsidP="005B31DF">
            <w:pPr>
              <w:rPr>
                <w:sz w:val="18"/>
              </w:rPr>
            </w:pPr>
          </w:p>
        </w:tc>
      </w:tr>
      <w:tr w:rsidR="00B725C8" w:rsidRPr="002021E7" w14:paraId="05F2D71D" w14:textId="77777777" w:rsidTr="005B31DF">
        <w:trPr>
          <w:trHeight w:val="216"/>
        </w:trPr>
        <w:tc>
          <w:tcPr>
            <w:tcW w:w="534" w:type="dxa"/>
            <w:tcBorders>
              <w:left w:val="nil"/>
              <w:right w:val="nil"/>
            </w:tcBorders>
          </w:tcPr>
          <w:p w14:paraId="5247D4CE" w14:textId="77777777" w:rsidR="00B725C8" w:rsidRPr="002021E7" w:rsidRDefault="00B725C8" w:rsidP="005B31DF">
            <w:pPr>
              <w:rPr>
                <w:sz w:val="18"/>
              </w:rPr>
            </w:pPr>
          </w:p>
        </w:tc>
        <w:tc>
          <w:tcPr>
            <w:tcW w:w="5711" w:type="dxa"/>
            <w:tcBorders>
              <w:top w:val="nil"/>
              <w:left w:val="nil"/>
              <w:right w:val="nil"/>
            </w:tcBorders>
          </w:tcPr>
          <w:p w14:paraId="28BBB63C" w14:textId="7EFE9367" w:rsidR="00B725C8" w:rsidRPr="002021E7" w:rsidRDefault="00585C1B" w:rsidP="005B31DF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Line Operator</w:t>
            </w:r>
          </w:p>
        </w:tc>
        <w:tc>
          <w:tcPr>
            <w:tcW w:w="3677" w:type="dxa"/>
            <w:tcBorders>
              <w:top w:val="nil"/>
              <w:left w:val="nil"/>
              <w:right w:val="nil"/>
            </w:tcBorders>
          </w:tcPr>
          <w:p w14:paraId="444AD5A4" w14:textId="03FABBE7" w:rsidR="00B725C8" w:rsidRPr="002021E7" w:rsidRDefault="00DC6AEC" w:rsidP="005B31DF">
            <w:pPr>
              <w:pStyle w:val="Dates"/>
              <w:rPr>
                <w:b/>
                <w:sz w:val="18"/>
              </w:rPr>
            </w:pPr>
            <w:r>
              <w:rPr>
                <w:b/>
                <w:sz w:val="18"/>
              </w:rPr>
              <w:t>November 2015</w:t>
            </w:r>
            <w:r w:rsidR="00B725C8" w:rsidRPr="002021E7">
              <w:rPr>
                <w:b/>
                <w:sz w:val="18"/>
              </w:rPr>
              <w:t xml:space="preserve"> – </w:t>
            </w:r>
            <w:r>
              <w:rPr>
                <w:b/>
                <w:sz w:val="18"/>
              </w:rPr>
              <w:t>March</w:t>
            </w:r>
            <w:r w:rsidR="00B725C8" w:rsidRPr="002021E7">
              <w:rPr>
                <w:b/>
                <w:sz w:val="18"/>
              </w:rPr>
              <w:t xml:space="preserve"> 201</w:t>
            </w:r>
            <w:r>
              <w:rPr>
                <w:b/>
                <w:sz w:val="18"/>
              </w:rPr>
              <w:t>6</w:t>
            </w:r>
          </w:p>
        </w:tc>
      </w:tr>
      <w:tr w:rsidR="00B725C8" w:rsidRPr="002021E7" w14:paraId="49285038" w14:textId="77777777" w:rsidTr="005B31DF">
        <w:trPr>
          <w:trHeight w:val="1763"/>
        </w:trPr>
        <w:tc>
          <w:tcPr>
            <w:tcW w:w="534" w:type="dxa"/>
            <w:tcBorders>
              <w:left w:val="nil"/>
              <w:right w:val="nil"/>
            </w:tcBorders>
          </w:tcPr>
          <w:p w14:paraId="5033218A" w14:textId="77777777" w:rsidR="00B725C8" w:rsidRPr="002021E7" w:rsidRDefault="00B725C8" w:rsidP="005B31DF">
            <w:pPr>
              <w:rPr>
                <w:sz w:val="18"/>
              </w:rPr>
            </w:pPr>
          </w:p>
          <w:p w14:paraId="549A9934" w14:textId="77777777" w:rsidR="00B725C8" w:rsidRPr="002021E7" w:rsidRDefault="00B725C8" w:rsidP="005B31DF">
            <w:pPr>
              <w:rPr>
                <w:sz w:val="18"/>
              </w:rPr>
            </w:pPr>
          </w:p>
          <w:p w14:paraId="49F43336" w14:textId="77777777" w:rsidR="00B725C8" w:rsidRPr="002021E7" w:rsidRDefault="00B725C8" w:rsidP="005B31DF">
            <w:pPr>
              <w:rPr>
                <w:sz w:val="18"/>
              </w:rPr>
            </w:pPr>
          </w:p>
          <w:p w14:paraId="385D77DC" w14:textId="77777777" w:rsidR="00B725C8" w:rsidRPr="002021E7" w:rsidRDefault="00B725C8" w:rsidP="005B31DF">
            <w:pPr>
              <w:rPr>
                <w:sz w:val="18"/>
              </w:rPr>
            </w:pPr>
          </w:p>
          <w:p w14:paraId="74CBF335" w14:textId="77777777" w:rsidR="00B725C8" w:rsidRPr="002021E7" w:rsidRDefault="00B725C8" w:rsidP="005B31DF">
            <w:pPr>
              <w:rPr>
                <w:sz w:val="18"/>
              </w:rPr>
            </w:pPr>
          </w:p>
          <w:p w14:paraId="4F3E329C" w14:textId="77777777" w:rsidR="00B725C8" w:rsidRPr="002021E7" w:rsidRDefault="00B725C8" w:rsidP="005B31DF">
            <w:pPr>
              <w:rPr>
                <w:sz w:val="18"/>
              </w:rPr>
            </w:pPr>
          </w:p>
          <w:p w14:paraId="20287C57" w14:textId="77777777" w:rsidR="00B725C8" w:rsidRPr="002021E7" w:rsidRDefault="00B725C8" w:rsidP="005B31DF">
            <w:pPr>
              <w:rPr>
                <w:sz w:val="18"/>
              </w:rPr>
            </w:pPr>
          </w:p>
          <w:p w14:paraId="1A422AA4" w14:textId="559B518A" w:rsidR="00B725C8" w:rsidRPr="002021E7" w:rsidRDefault="00B725C8" w:rsidP="005B31DF">
            <w:pPr>
              <w:rPr>
                <w:sz w:val="18"/>
              </w:rPr>
            </w:pPr>
          </w:p>
        </w:tc>
        <w:tc>
          <w:tcPr>
            <w:tcW w:w="9388" w:type="dxa"/>
            <w:gridSpan w:val="2"/>
            <w:tcBorders>
              <w:top w:val="nil"/>
              <w:left w:val="nil"/>
              <w:right w:val="nil"/>
            </w:tcBorders>
          </w:tcPr>
          <w:p w14:paraId="776A9A22" w14:textId="2E78599F" w:rsidR="00B725C8" w:rsidRPr="002021E7" w:rsidRDefault="00585C1B" w:rsidP="005B31DF">
            <w:pPr>
              <w:pStyle w:val="Location"/>
              <w:rPr>
                <w:i w:val="0"/>
                <w:sz w:val="18"/>
              </w:rPr>
            </w:pPr>
            <w:r>
              <w:rPr>
                <w:sz w:val="18"/>
              </w:rPr>
              <w:t>Boston Scientific, Ballybrit, Galway, Ireland</w:t>
            </w:r>
          </w:p>
          <w:p w14:paraId="7D5B08B1" w14:textId="77777777" w:rsidR="006455C0" w:rsidRPr="006455C0" w:rsidRDefault="006455C0" w:rsidP="006455C0">
            <w:pPr>
              <w:pStyle w:val="ListParagraph"/>
              <w:rPr>
                <w:rFonts w:ascii="Trebuchet MS" w:hAnsi="Trebuchet MS"/>
                <w:spacing w:val="0"/>
                <w:sz w:val="18"/>
              </w:rPr>
            </w:pPr>
            <w:r w:rsidRPr="006455C0">
              <w:rPr>
                <w:sz w:val="18"/>
              </w:rPr>
              <w:t>Primary role was to carry out several steps involved with the application of anti-rejection drug to stents on the Synergy stent product.</w:t>
            </w:r>
          </w:p>
          <w:p w14:paraId="28695853" w14:textId="77777777" w:rsidR="006455C0" w:rsidRPr="006455C0" w:rsidRDefault="006455C0" w:rsidP="006455C0">
            <w:pPr>
              <w:pStyle w:val="ListParagraph"/>
              <w:rPr>
                <w:sz w:val="18"/>
              </w:rPr>
            </w:pPr>
            <w:r w:rsidRPr="006455C0">
              <w:rPr>
                <w:sz w:val="18"/>
              </w:rPr>
              <w:t>Completed training to carry out multiple procedures across both Promus and Synergy products</w:t>
            </w:r>
          </w:p>
          <w:p w14:paraId="5ED915DB" w14:textId="33F24BF0" w:rsidR="00B725C8" w:rsidRPr="005B31DF" w:rsidRDefault="006455C0" w:rsidP="006455C0">
            <w:pPr>
              <w:pStyle w:val="ListParagraph"/>
            </w:pPr>
            <w:r w:rsidRPr="006455C0">
              <w:rPr>
                <w:sz w:val="18"/>
              </w:rPr>
              <w:t>Consistently exceeded hourly output targets.</w:t>
            </w:r>
          </w:p>
        </w:tc>
      </w:tr>
      <w:tr w:rsidR="006962EF" w:rsidRPr="002021E7" w14:paraId="7D00EF61" w14:textId="77777777" w:rsidTr="005B31DF">
        <w:trPr>
          <w:trHeight w:val="85"/>
        </w:trPr>
        <w:tc>
          <w:tcPr>
            <w:tcW w:w="9922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A9A5022" w14:textId="77777777" w:rsidR="006962EF" w:rsidRPr="002021E7" w:rsidRDefault="00C8036F" w:rsidP="005B31DF">
            <w:pPr>
              <w:pStyle w:val="Heading1"/>
              <w:rPr>
                <w:sz w:val="18"/>
              </w:rPr>
            </w:pPr>
            <w:r w:rsidRPr="002021E7">
              <w:rPr>
                <w:sz w:val="18"/>
              </w:rPr>
              <w:t>Skills</w:t>
            </w:r>
          </w:p>
        </w:tc>
      </w:tr>
      <w:tr w:rsidR="006C2979" w:rsidRPr="002021E7" w14:paraId="16053F41" w14:textId="77777777" w:rsidTr="005B31DF">
        <w:trPr>
          <w:trHeight w:val="4176"/>
        </w:trPr>
        <w:tc>
          <w:tcPr>
            <w:tcW w:w="534" w:type="dxa"/>
            <w:tcBorders>
              <w:left w:val="nil"/>
              <w:right w:val="nil"/>
            </w:tcBorders>
          </w:tcPr>
          <w:p w14:paraId="27EC63EF" w14:textId="77777777" w:rsidR="006C2979" w:rsidRPr="002021E7" w:rsidRDefault="006C2979" w:rsidP="005B31DF">
            <w:pPr>
              <w:pStyle w:val="Heading1"/>
              <w:rPr>
                <w:sz w:val="18"/>
              </w:rPr>
            </w:pPr>
          </w:p>
        </w:tc>
        <w:tc>
          <w:tcPr>
            <w:tcW w:w="9388" w:type="dxa"/>
            <w:gridSpan w:val="2"/>
            <w:tcBorders>
              <w:left w:val="nil"/>
              <w:right w:val="nil"/>
            </w:tcBorders>
          </w:tcPr>
          <w:p w14:paraId="5EFFA3F7" w14:textId="77777777" w:rsidR="006C2979" w:rsidRPr="002021E7" w:rsidRDefault="006C2979" w:rsidP="005B31DF">
            <w:pPr>
              <w:pStyle w:val="Heading2"/>
              <w:rPr>
                <w:sz w:val="18"/>
              </w:rPr>
            </w:pPr>
            <w:r w:rsidRPr="002021E7">
              <w:rPr>
                <w:sz w:val="18"/>
              </w:rPr>
              <w:t>Programming Languages</w:t>
            </w:r>
          </w:p>
          <w:p w14:paraId="1042298D" w14:textId="7CF6070D" w:rsidR="006C2979" w:rsidRPr="002021E7" w:rsidRDefault="006C2979" w:rsidP="005B31DF">
            <w:pPr>
              <w:pStyle w:val="ListParagraph"/>
              <w:rPr>
                <w:sz w:val="18"/>
              </w:rPr>
            </w:pPr>
            <w:r w:rsidRPr="002021E7">
              <w:rPr>
                <w:sz w:val="18"/>
              </w:rPr>
              <w:t>Proficient in: Java</w:t>
            </w:r>
          </w:p>
          <w:p w14:paraId="5540D280" w14:textId="77952273" w:rsidR="006C2979" w:rsidRPr="002021E7" w:rsidRDefault="006C2979" w:rsidP="005B31DF">
            <w:pPr>
              <w:pStyle w:val="ListParagraph"/>
              <w:rPr>
                <w:sz w:val="18"/>
              </w:rPr>
            </w:pPr>
            <w:r w:rsidRPr="002021E7">
              <w:rPr>
                <w:sz w:val="18"/>
              </w:rPr>
              <w:t xml:space="preserve">Familiar </w:t>
            </w:r>
            <w:r>
              <w:rPr>
                <w:sz w:val="18"/>
              </w:rPr>
              <w:t>with: Python, VHDL</w:t>
            </w:r>
            <w:r w:rsidRPr="002021E7">
              <w:rPr>
                <w:sz w:val="18"/>
              </w:rPr>
              <w:t>,</w:t>
            </w:r>
            <w:r w:rsidR="00BD542D">
              <w:rPr>
                <w:sz w:val="18"/>
              </w:rPr>
              <w:t xml:space="preserve"> </w:t>
            </w:r>
            <w:bookmarkStart w:id="0" w:name="_GoBack"/>
            <w:bookmarkEnd w:id="0"/>
            <w:r w:rsidRPr="002021E7">
              <w:rPr>
                <w:sz w:val="18"/>
              </w:rPr>
              <w:t>PHP</w:t>
            </w:r>
            <w:r>
              <w:rPr>
                <w:sz w:val="18"/>
              </w:rPr>
              <w:t>, HTML</w:t>
            </w:r>
          </w:p>
          <w:p w14:paraId="32D84EE5" w14:textId="77777777" w:rsidR="006C2979" w:rsidRPr="002021E7" w:rsidRDefault="006C2979" w:rsidP="005B31DF">
            <w:pPr>
              <w:pStyle w:val="Heading2"/>
              <w:rPr>
                <w:sz w:val="18"/>
              </w:rPr>
            </w:pPr>
            <w:r w:rsidRPr="002021E7">
              <w:rPr>
                <w:sz w:val="18"/>
              </w:rPr>
              <w:t>Software</w:t>
            </w:r>
          </w:p>
          <w:p w14:paraId="2F576B3A" w14:textId="77777777" w:rsidR="006C2979" w:rsidRPr="002021E7" w:rsidRDefault="006C2979" w:rsidP="005B31DF">
            <w:pPr>
              <w:pStyle w:val="ListParagraph"/>
              <w:rPr>
                <w:sz w:val="18"/>
              </w:rPr>
            </w:pPr>
            <w:r w:rsidRPr="002021E7">
              <w:rPr>
                <w:sz w:val="18"/>
              </w:rPr>
              <w:t>Android Studio, Eclipse, Xilinx, Matlab, Microsoft Office Suite</w:t>
            </w:r>
          </w:p>
          <w:p w14:paraId="47B96736" w14:textId="77777777" w:rsidR="006C2979" w:rsidRPr="002021E7" w:rsidRDefault="006C2979" w:rsidP="005B31DF">
            <w:pPr>
              <w:rPr>
                <w:sz w:val="18"/>
              </w:rPr>
            </w:pPr>
          </w:p>
          <w:p w14:paraId="2EB965F9" w14:textId="77777777" w:rsidR="006C2979" w:rsidRPr="002021E7" w:rsidRDefault="006C2979" w:rsidP="005B31DF">
            <w:pPr>
              <w:pStyle w:val="Heading2"/>
              <w:rPr>
                <w:sz w:val="18"/>
              </w:rPr>
            </w:pPr>
            <w:r w:rsidRPr="002021E7">
              <w:rPr>
                <w:sz w:val="18"/>
              </w:rPr>
              <w:t>Competencies</w:t>
            </w:r>
          </w:p>
          <w:p w14:paraId="1989D5C1" w14:textId="77777777" w:rsidR="006C2979" w:rsidRPr="002021E7" w:rsidRDefault="006C2979" w:rsidP="005B31DF">
            <w:pPr>
              <w:pStyle w:val="ListParagraph"/>
              <w:rPr>
                <w:sz w:val="18"/>
              </w:rPr>
            </w:pPr>
            <w:r w:rsidRPr="002021E7">
              <w:rPr>
                <w:b/>
                <w:i/>
                <w:sz w:val="18"/>
              </w:rPr>
              <w:t>Problem Solving</w:t>
            </w:r>
            <w:r w:rsidRPr="002021E7">
              <w:rPr>
                <w:sz w:val="18"/>
              </w:rPr>
              <w:t xml:space="preserve"> – Proven ability to adopt an analytical and systematic approach to researching and solving problems, demonstrated through numerous technical projects.</w:t>
            </w:r>
          </w:p>
          <w:p w14:paraId="64C6B514" w14:textId="1C1B2F02" w:rsidR="006C2979" w:rsidRPr="00540764" w:rsidRDefault="006C2979" w:rsidP="005B31DF">
            <w:pPr>
              <w:pStyle w:val="ListParagraph"/>
              <w:rPr>
                <w:sz w:val="18"/>
              </w:rPr>
            </w:pPr>
            <w:r w:rsidRPr="002021E7">
              <w:rPr>
                <w:b/>
                <w:i/>
                <w:sz w:val="18"/>
              </w:rPr>
              <w:t>Communication</w:t>
            </w:r>
            <w:r w:rsidRPr="002021E7">
              <w:rPr>
                <w:sz w:val="18"/>
              </w:rPr>
              <w:t xml:space="preserve"> – Exc</w:t>
            </w:r>
            <w:r w:rsidR="00AB0C32">
              <w:rPr>
                <w:sz w:val="18"/>
              </w:rPr>
              <w:t xml:space="preserve">ellent </w:t>
            </w:r>
            <w:r w:rsidRPr="002021E7">
              <w:rPr>
                <w:sz w:val="18"/>
              </w:rPr>
              <w:t xml:space="preserve">written &amp; oral communication skills </w:t>
            </w:r>
            <w:r>
              <w:rPr>
                <w:sz w:val="18"/>
              </w:rPr>
              <w:t>developed throughout my degree and work experience through the delivery of multiple presentations</w:t>
            </w:r>
            <w:r w:rsidR="006F42B9">
              <w:rPr>
                <w:sz w:val="18"/>
              </w:rPr>
              <w:t xml:space="preserve"> and reports</w:t>
            </w:r>
            <w:r>
              <w:rPr>
                <w:sz w:val="18"/>
              </w:rPr>
              <w:t>.</w:t>
            </w:r>
          </w:p>
          <w:p w14:paraId="0832886A" w14:textId="77777777" w:rsidR="006C2979" w:rsidRDefault="006C2979" w:rsidP="005B31DF">
            <w:pPr>
              <w:rPr>
                <w:sz w:val="18"/>
              </w:rPr>
            </w:pPr>
          </w:p>
          <w:p w14:paraId="15A7F346" w14:textId="77777777" w:rsidR="00424737" w:rsidRPr="006C2979" w:rsidRDefault="00424737" w:rsidP="005B31DF">
            <w:pPr>
              <w:jc w:val="center"/>
            </w:pPr>
            <w:r w:rsidRPr="002021E7">
              <w:rPr>
                <w:sz w:val="18"/>
              </w:rPr>
              <w:t>References</w:t>
            </w:r>
            <w:r w:rsidRPr="002021E7">
              <w:rPr>
                <w:i/>
                <w:sz w:val="18"/>
              </w:rPr>
              <w:t>: Available upon request</w:t>
            </w:r>
          </w:p>
          <w:p w14:paraId="76FCF965" w14:textId="15841BFD" w:rsidR="00424737" w:rsidRPr="00540764" w:rsidRDefault="00424737" w:rsidP="005B31DF">
            <w:pPr>
              <w:rPr>
                <w:sz w:val="18"/>
              </w:rPr>
            </w:pPr>
          </w:p>
        </w:tc>
      </w:tr>
    </w:tbl>
    <w:p w14:paraId="3F8C4E72" w14:textId="77777777" w:rsidR="00424737" w:rsidRPr="006C2979" w:rsidRDefault="00424737" w:rsidP="000844D4"/>
    <w:sectPr w:rsidR="00424737" w:rsidRPr="006C2979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55829"/>
    <w:multiLevelType w:val="hybridMultilevel"/>
    <w:tmpl w:val="B7A4BD04"/>
    <w:lvl w:ilvl="0" w:tplc="A8009682">
      <w:start w:val="8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9574FDA"/>
    <w:multiLevelType w:val="hybridMultilevel"/>
    <w:tmpl w:val="4D44B374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A63954"/>
    <w:multiLevelType w:val="hybridMultilevel"/>
    <w:tmpl w:val="368862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471645"/>
    <w:multiLevelType w:val="hybridMultilevel"/>
    <w:tmpl w:val="21700A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26D3B"/>
    <w:multiLevelType w:val="hybridMultilevel"/>
    <w:tmpl w:val="F39AF532"/>
    <w:lvl w:ilvl="0" w:tplc="08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92F641B"/>
    <w:multiLevelType w:val="hybridMultilevel"/>
    <w:tmpl w:val="5C2C67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133A2"/>
    <w:multiLevelType w:val="hybridMultilevel"/>
    <w:tmpl w:val="303E21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E3DF2"/>
    <w:multiLevelType w:val="hybridMultilevel"/>
    <w:tmpl w:val="692668E4"/>
    <w:lvl w:ilvl="0" w:tplc="A8009682">
      <w:start w:val="8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C5A8F"/>
    <w:multiLevelType w:val="hybridMultilevel"/>
    <w:tmpl w:val="063EE13C"/>
    <w:lvl w:ilvl="0" w:tplc="A8009682">
      <w:start w:val="20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66068"/>
    <w:multiLevelType w:val="hybridMultilevel"/>
    <w:tmpl w:val="76F62B62"/>
    <w:lvl w:ilvl="0" w:tplc="A8009682">
      <w:start w:val="8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797256BC"/>
    <w:multiLevelType w:val="hybridMultilevel"/>
    <w:tmpl w:val="7A0A5E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E2B48"/>
    <w:multiLevelType w:val="hybridMultilevel"/>
    <w:tmpl w:val="5F9417F0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11"/>
  </w:num>
  <w:num w:numId="4">
    <w:abstractNumId w:val="12"/>
  </w:num>
  <w:num w:numId="5">
    <w:abstractNumId w:val="14"/>
  </w:num>
  <w:num w:numId="6">
    <w:abstractNumId w:val="25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17"/>
  </w:num>
  <w:num w:numId="20">
    <w:abstractNumId w:val="22"/>
  </w:num>
  <w:num w:numId="21">
    <w:abstractNumId w:val="24"/>
  </w:num>
  <w:num w:numId="22">
    <w:abstractNumId w:val="10"/>
  </w:num>
  <w:num w:numId="23">
    <w:abstractNumId w:val="16"/>
  </w:num>
  <w:num w:numId="24">
    <w:abstractNumId w:val="23"/>
  </w:num>
  <w:num w:numId="25">
    <w:abstractNumId w:val="13"/>
  </w:num>
  <w:num w:numId="26">
    <w:abstractNumId w:val="20"/>
  </w:num>
  <w:num w:numId="27">
    <w:abstractNumId w:val="19"/>
  </w:num>
  <w:num w:numId="28">
    <w:abstractNumId w:val="2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DCF"/>
    <w:rsid w:val="000022EB"/>
    <w:rsid w:val="000555A5"/>
    <w:rsid w:val="00060DD8"/>
    <w:rsid w:val="00075E73"/>
    <w:rsid w:val="00081301"/>
    <w:rsid w:val="000844D4"/>
    <w:rsid w:val="000B0EE9"/>
    <w:rsid w:val="0010077D"/>
    <w:rsid w:val="00116379"/>
    <w:rsid w:val="001675D3"/>
    <w:rsid w:val="00186BD9"/>
    <w:rsid w:val="001B46BB"/>
    <w:rsid w:val="001C2B4D"/>
    <w:rsid w:val="001D04BC"/>
    <w:rsid w:val="002021E7"/>
    <w:rsid w:val="002460CB"/>
    <w:rsid w:val="0025418C"/>
    <w:rsid w:val="00281B26"/>
    <w:rsid w:val="002911C8"/>
    <w:rsid w:val="002A5F74"/>
    <w:rsid w:val="002E54C2"/>
    <w:rsid w:val="00301257"/>
    <w:rsid w:val="00361AFB"/>
    <w:rsid w:val="00374E86"/>
    <w:rsid w:val="003F5303"/>
    <w:rsid w:val="0041118B"/>
    <w:rsid w:val="0042343D"/>
    <w:rsid w:val="00424737"/>
    <w:rsid w:val="00462C60"/>
    <w:rsid w:val="00483234"/>
    <w:rsid w:val="00540764"/>
    <w:rsid w:val="00570EF0"/>
    <w:rsid w:val="00574C3B"/>
    <w:rsid w:val="0058521D"/>
    <w:rsid w:val="00585C1B"/>
    <w:rsid w:val="005B31DF"/>
    <w:rsid w:val="005C46DA"/>
    <w:rsid w:val="005C5D33"/>
    <w:rsid w:val="005D2A17"/>
    <w:rsid w:val="005F782D"/>
    <w:rsid w:val="006455C0"/>
    <w:rsid w:val="00682311"/>
    <w:rsid w:val="00686E39"/>
    <w:rsid w:val="006962EF"/>
    <w:rsid w:val="006C2979"/>
    <w:rsid w:val="006E2432"/>
    <w:rsid w:val="006E2905"/>
    <w:rsid w:val="006F42B9"/>
    <w:rsid w:val="00790D50"/>
    <w:rsid w:val="007A089E"/>
    <w:rsid w:val="007A2F12"/>
    <w:rsid w:val="007D3899"/>
    <w:rsid w:val="007D5AB6"/>
    <w:rsid w:val="00804B63"/>
    <w:rsid w:val="00837A01"/>
    <w:rsid w:val="008922B6"/>
    <w:rsid w:val="008E18D5"/>
    <w:rsid w:val="0090731C"/>
    <w:rsid w:val="00907793"/>
    <w:rsid w:val="0091497E"/>
    <w:rsid w:val="009548CA"/>
    <w:rsid w:val="0096658F"/>
    <w:rsid w:val="00977707"/>
    <w:rsid w:val="00987217"/>
    <w:rsid w:val="009B2CE0"/>
    <w:rsid w:val="00A07D6A"/>
    <w:rsid w:val="00A51DCF"/>
    <w:rsid w:val="00A84E65"/>
    <w:rsid w:val="00AB0C32"/>
    <w:rsid w:val="00AC26FD"/>
    <w:rsid w:val="00AF1168"/>
    <w:rsid w:val="00B37CBE"/>
    <w:rsid w:val="00B50676"/>
    <w:rsid w:val="00B54803"/>
    <w:rsid w:val="00B725C8"/>
    <w:rsid w:val="00BD542D"/>
    <w:rsid w:val="00BE4142"/>
    <w:rsid w:val="00BE602C"/>
    <w:rsid w:val="00C069B4"/>
    <w:rsid w:val="00C302EE"/>
    <w:rsid w:val="00C55F0B"/>
    <w:rsid w:val="00C8036F"/>
    <w:rsid w:val="00CC2FAB"/>
    <w:rsid w:val="00CD22BE"/>
    <w:rsid w:val="00CD6EA7"/>
    <w:rsid w:val="00D416EA"/>
    <w:rsid w:val="00D449BA"/>
    <w:rsid w:val="00D4662D"/>
    <w:rsid w:val="00D720EA"/>
    <w:rsid w:val="00D97489"/>
    <w:rsid w:val="00DB0A7C"/>
    <w:rsid w:val="00DC6AEC"/>
    <w:rsid w:val="00DD05AA"/>
    <w:rsid w:val="00DE7766"/>
    <w:rsid w:val="00DF0F46"/>
    <w:rsid w:val="00E33FCE"/>
    <w:rsid w:val="00E72737"/>
    <w:rsid w:val="00E95038"/>
    <w:rsid w:val="00F510D1"/>
    <w:rsid w:val="00F5708F"/>
    <w:rsid w:val="00F633DA"/>
    <w:rsid w:val="00FA47A3"/>
    <w:rsid w:val="00FD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6EDAB"/>
  <w15:docId w15:val="{33AB58CB-E2CC-4319-BC83-10035C8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A51DC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42343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23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2343D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23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2343D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colinpwhelan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8FF6B-7F6F-4E20-A585-835337E2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3524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Colin Whelan</dc:creator>
  <cp:lastModifiedBy>Colin Whelan</cp:lastModifiedBy>
  <cp:revision>32</cp:revision>
  <cp:lastPrinted>2004-03-09T22:36:00Z</cp:lastPrinted>
  <dcterms:created xsi:type="dcterms:W3CDTF">2017-06-01T08:02:00Z</dcterms:created>
  <dcterms:modified xsi:type="dcterms:W3CDTF">2018-11-20T14:29:00Z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